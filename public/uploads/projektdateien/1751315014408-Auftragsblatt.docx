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34529" w14:textId="77777777" w:rsidR="00F91F1C" w:rsidRDefault="00F91F1C">
      <w:pPr>
        <w:pStyle w:val="Tite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pacing w:val="100"/>
          <w:sz w:val="32"/>
          <w:u w:val="none"/>
        </w:rPr>
      </w:pPr>
      <w:r>
        <w:rPr>
          <w:spacing w:val="100"/>
          <w:sz w:val="32"/>
          <w:u w:val="none"/>
        </w:rPr>
        <w:t xml:space="preserve"> </w:t>
      </w:r>
    </w:p>
    <w:p w14:paraId="388FFA96" w14:textId="090BF92F" w:rsidR="001702A4" w:rsidRDefault="001702A4">
      <w:pPr>
        <w:pStyle w:val="Tite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pacing w:val="100"/>
          <w:sz w:val="32"/>
          <w:u w:val="none"/>
        </w:rPr>
      </w:pPr>
      <w:r>
        <w:rPr>
          <w:spacing w:val="100"/>
          <w:sz w:val="32"/>
          <w:u w:val="none"/>
        </w:rPr>
        <w:t>Arbeits-Auftrag / Rapport</w:t>
      </w:r>
    </w:p>
    <w:p w14:paraId="068D194C" w14:textId="77777777" w:rsidR="001702A4" w:rsidRDefault="001702A4">
      <w:pPr>
        <w:rPr>
          <w:rFonts w:ascii="Comic Sans MS" w:hAnsi="Comic Sans MS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9"/>
        <w:gridCol w:w="6305"/>
      </w:tblGrid>
      <w:tr w:rsidR="001702A4" w14:paraId="1311E00F" w14:textId="77777777">
        <w:tc>
          <w:tcPr>
            <w:tcW w:w="4039" w:type="dxa"/>
            <w:tcBorders>
              <w:top w:val="nil"/>
              <w:left w:val="nil"/>
              <w:right w:val="nil"/>
            </w:tcBorders>
          </w:tcPr>
          <w:p w14:paraId="6E10330D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  <w:i/>
                <w:sz w:val="20"/>
              </w:rPr>
            </w:pPr>
            <w:proofErr w:type="gramStart"/>
            <w:r>
              <w:rPr>
                <w:rFonts w:ascii="Comic Sans MS" w:hAnsi="Comic Sans MS"/>
                <w:i/>
                <w:sz w:val="20"/>
              </w:rPr>
              <w:t>Lieferant :</w:t>
            </w:r>
            <w:proofErr w:type="gramEnd"/>
          </w:p>
        </w:tc>
        <w:tc>
          <w:tcPr>
            <w:tcW w:w="6305" w:type="dxa"/>
            <w:tcBorders>
              <w:top w:val="nil"/>
              <w:left w:val="nil"/>
              <w:right w:val="nil"/>
            </w:tcBorders>
          </w:tcPr>
          <w:p w14:paraId="7E836DA2" w14:textId="77777777" w:rsidR="001702A4" w:rsidRDefault="001702A4">
            <w:pPr>
              <w:rPr>
                <w:rFonts w:ascii="Comic Sans MS" w:hAnsi="Comic Sans MS"/>
                <w:i/>
                <w:sz w:val="20"/>
              </w:rPr>
            </w:pPr>
            <w:proofErr w:type="gramStart"/>
            <w:r>
              <w:rPr>
                <w:rFonts w:ascii="Comic Sans MS" w:hAnsi="Comic Sans MS"/>
                <w:i/>
                <w:sz w:val="20"/>
              </w:rPr>
              <w:t>Kunde :</w:t>
            </w:r>
            <w:proofErr w:type="gramEnd"/>
            <w:r>
              <w:rPr>
                <w:rFonts w:ascii="Comic Sans MS" w:hAnsi="Comic Sans MS"/>
                <w:i/>
                <w:sz w:val="20"/>
              </w:rPr>
              <w:t xml:space="preserve"> (Rechnungsadresse)</w:t>
            </w:r>
          </w:p>
        </w:tc>
      </w:tr>
      <w:tr w:rsidR="001702A4" w14:paraId="41C70554" w14:textId="77777777">
        <w:tc>
          <w:tcPr>
            <w:tcW w:w="4039" w:type="dxa"/>
            <w:vAlign w:val="center"/>
          </w:tcPr>
          <w:p w14:paraId="2FCD4AD6" w14:textId="77777777" w:rsidR="006F25A0" w:rsidRPr="006F25A0" w:rsidRDefault="006F25A0" w:rsidP="00DB7D6E">
            <w:pPr>
              <w:pStyle w:val="Fuzeile"/>
              <w:tabs>
                <w:tab w:val="clear" w:pos="4819"/>
                <w:tab w:val="clear" w:pos="9071"/>
              </w:tabs>
              <w:jc w:val="center"/>
              <w:rPr>
                <w:rFonts w:ascii="Comic Sans MS" w:hAnsi="Comic Sans MS"/>
                <w:sz w:val="16"/>
                <w:szCs w:val="16"/>
              </w:rPr>
            </w:pPr>
          </w:p>
          <w:p w14:paraId="71BCADBC" w14:textId="77777777" w:rsidR="001702A4" w:rsidRPr="006F25A0" w:rsidRDefault="007443CF" w:rsidP="00DB7D6E">
            <w:pPr>
              <w:pStyle w:val="Fuzeile"/>
              <w:tabs>
                <w:tab w:val="clear" w:pos="4819"/>
                <w:tab w:val="clear" w:pos="9071"/>
              </w:tabs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noProof/>
                <w:sz w:val="16"/>
                <w:szCs w:val="16"/>
                <w:lang w:val="de-CH"/>
              </w:rPr>
              <w:drawing>
                <wp:inline distT="0" distB="0" distL="0" distR="0" wp14:anchorId="11942C92" wp14:editId="7C7E9575">
                  <wp:extent cx="2219325" cy="1019076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jaeggi elektro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49" cy="1030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1F5C3" w14:textId="77777777" w:rsidR="006F25A0" w:rsidRPr="006F25A0" w:rsidRDefault="006F25A0" w:rsidP="00DB7D6E">
            <w:pPr>
              <w:pStyle w:val="Fuzeile"/>
              <w:tabs>
                <w:tab w:val="clear" w:pos="4819"/>
                <w:tab w:val="clear" w:pos="9071"/>
              </w:tabs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6305" w:type="dxa"/>
          </w:tcPr>
          <w:p w14:paraId="4668A3C5" w14:textId="59E55478" w:rsidR="000B017D" w:rsidRDefault="009A5620" w:rsidP="006B6F1F">
            <w:pPr>
              <w:tabs>
                <w:tab w:val="left" w:pos="2004"/>
              </w:tabs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Ziniker-</w:t>
            </w:r>
            <w:r w:rsidR="000B017D">
              <w:rPr>
                <w:rFonts w:cs="Arial"/>
                <w:b/>
              </w:rPr>
              <w:t>Hänzi</w:t>
            </w:r>
            <w:proofErr w:type="spellEnd"/>
            <w:r w:rsidR="000B017D">
              <w:rPr>
                <w:rFonts w:cs="Arial"/>
                <w:b/>
              </w:rPr>
              <w:t xml:space="preserve"> Karin</w:t>
            </w:r>
          </w:p>
          <w:p w14:paraId="039A6149" w14:textId="3B776412" w:rsidR="00EF6F21" w:rsidRDefault="000B017D" w:rsidP="006B6F1F">
            <w:pPr>
              <w:tabs>
                <w:tab w:val="left" w:pos="2004"/>
              </w:tabs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Bergstrasse</w:t>
            </w:r>
            <w:proofErr w:type="spellEnd"/>
            <w:r>
              <w:rPr>
                <w:rFonts w:cs="Arial"/>
                <w:b/>
              </w:rPr>
              <w:t xml:space="preserve"> 27</w:t>
            </w:r>
          </w:p>
          <w:p w14:paraId="5492D648" w14:textId="5F3E46C0" w:rsidR="00EF6F21" w:rsidRDefault="000B017D" w:rsidP="006B6F1F">
            <w:pPr>
              <w:tabs>
                <w:tab w:val="left" w:pos="2004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4536 </w:t>
            </w:r>
            <w:proofErr w:type="spellStart"/>
            <w:r>
              <w:rPr>
                <w:rFonts w:cs="Arial"/>
                <w:b/>
              </w:rPr>
              <w:t>Attiswil</w:t>
            </w:r>
            <w:proofErr w:type="spellEnd"/>
          </w:p>
          <w:p w14:paraId="20335ACE" w14:textId="44D5D6AA" w:rsidR="00EF6F21" w:rsidRDefault="000B017D" w:rsidP="006B6F1F">
            <w:pPr>
              <w:tabs>
                <w:tab w:val="left" w:pos="2004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076 343 17 08</w:t>
            </w:r>
          </w:p>
          <w:p w14:paraId="6D2F51B9" w14:textId="77777777" w:rsidR="00321918" w:rsidRDefault="00321918" w:rsidP="006B6F1F">
            <w:pPr>
              <w:tabs>
                <w:tab w:val="left" w:pos="2004"/>
              </w:tabs>
              <w:rPr>
                <w:rFonts w:cs="Arial"/>
                <w:b/>
              </w:rPr>
            </w:pPr>
          </w:p>
          <w:p w14:paraId="2E746859" w14:textId="67CDDC09" w:rsidR="00A9785A" w:rsidRDefault="00A9785A" w:rsidP="006B6F1F">
            <w:pPr>
              <w:tabs>
                <w:tab w:val="left" w:pos="2004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Termin vereinbaren ab </w:t>
            </w:r>
            <w:r w:rsidR="00E8584B">
              <w:rPr>
                <w:rFonts w:cs="Arial"/>
                <w:b/>
              </w:rPr>
              <w:t>06.01.2025</w:t>
            </w:r>
            <w:r>
              <w:rPr>
                <w:rFonts w:cs="Arial"/>
                <w:b/>
              </w:rPr>
              <w:t xml:space="preserve"> </w:t>
            </w:r>
          </w:p>
          <w:p w14:paraId="184C4A31" w14:textId="6978C989" w:rsidR="0079604F" w:rsidRPr="000B017D" w:rsidRDefault="0079604F" w:rsidP="006B6F1F">
            <w:pPr>
              <w:tabs>
                <w:tab w:val="left" w:pos="2004"/>
              </w:tabs>
              <w:rPr>
                <w:rFonts w:cs="Arial"/>
                <w:b/>
                <w:bCs/>
              </w:rPr>
            </w:pPr>
          </w:p>
        </w:tc>
      </w:tr>
    </w:tbl>
    <w:p w14:paraId="0B2444F4" w14:textId="77777777" w:rsidR="001702A4" w:rsidRDefault="001702A4">
      <w:pPr>
        <w:rPr>
          <w:rFonts w:ascii="Comic Sans MS" w:hAnsi="Comic Sans MS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9"/>
        <w:gridCol w:w="6305"/>
      </w:tblGrid>
      <w:tr w:rsidR="001702A4" w14:paraId="2141A41D" w14:textId="77777777">
        <w:tc>
          <w:tcPr>
            <w:tcW w:w="4039" w:type="dxa"/>
          </w:tcPr>
          <w:p w14:paraId="09760B87" w14:textId="771C8D33" w:rsidR="001702A4" w:rsidRDefault="001702A4" w:rsidP="0032191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Auftrag </w:t>
            </w:r>
            <w:proofErr w:type="gramStart"/>
            <w:r>
              <w:rPr>
                <w:rFonts w:ascii="Comic Sans MS" w:hAnsi="Comic Sans MS"/>
              </w:rPr>
              <w:t>vom :</w:t>
            </w:r>
            <w:proofErr w:type="gramEnd"/>
            <w:r w:rsidR="00E8584B">
              <w:rPr>
                <w:rFonts w:ascii="Comic Sans MS" w:hAnsi="Comic Sans MS"/>
              </w:rPr>
              <w:t>25.11.2024</w:t>
            </w:r>
          </w:p>
        </w:tc>
        <w:tc>
          <w:tcPr>
            <w:tcW w:w="6305" w:type="dxa"/>
          </w:tcPr>
          <w:p w14:paraId="10A4E714" w14:textId="1C9BE3E2" w:rsidR="001702A4" w:rsidRPr="00810982" w:rsidRDefault="00810982" w:rsidP="00321918">
            <w:pPr>
              <w:rPr>
                <w:rFonts w:ascii="Comic Sans MS" w:hAnsi="Comic Sans MS"/>
                <w:b/>
              </w:rPr>
            </w:pPr>
            <w:r w:rsidRPr="00810982">
              <w:rPr>
                <w:rFonts w:ascii="Comic Sans MS" w:hAnsi="Comic Sans MS"/>
              </w:rPr>
              <w:t xml:space="preserve">angenommen </w:t>
            </w:r>
            <w:proofErr w:type="gramStart"/>
            <w:r w:rsidRPr="00810982">
              <w:rPr>
                <w:rFonts w:ascii="Comic Sans MS" w:hAnsi="Comic Sans MS"/>
              </w:rPr>
              <w:t>durch :</w:t>
            </w:r>
            <w:proofErr w:type="gramEnd"/>
            <w:r w:rsidR="00EC5BFD">
              <w:rPr>
                <w:rFonts w:ascii="Comic Sans MS" w:hAnsi="Comic Sans MS"/>
              </w:rPr>
              <w:t xml:space="preserve"> </w:t>
            </w:r>
            <w:r w:rsidR="001555D2">
              <w:rPr>
                <w:rFonts w:ascii="Comic Sans MS" w:hAnsi="Comic Sans MS"/>
              </w:rPr>
              <w:t>F</w:t>
            </w:r>
            <w:r w:rsidR="00321918">
              <w:rPr>
                <w:rFonts w:ascii="Comic Sans MS" w:hAnsi="Comic Sans MS"/>
              </w:rPr>
              <w:t>ränzi</w:t>
            </w:r>
          </w:p>
        </w:tc>
      </w:tr>
      <w:tr w:rsidR="00810982" w14:paraId="43A261B2" w14:textId="77777777">
        <w:tc>
          <w:tcPr>
            <w:tcW w:w="4039" w:type="dxa"/>
          </w:tcPr>
          <w:p w14:paraId="6E41A8B3" w14:textId="77777777" w:rsidR="00810982" w:rsidRDefault="00810982" w:rsidP="00EC5BFD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weitergeleitet an </w:t>
            </w:r>
            <w:proofErr w:type="gramStart"/>
            <w:r>
              <w:rPr>
                <w:rFonts w:ascii="Comic Sans MS" w:hAnsi="Comic Sans MS"/>
              </w:rPr>
              <w:t>Monteur :</w:t>
            </w:r>
            <w:proofErr w:type="gramEnd"/>
          </w:p>
        </w:tc>
        <w:tc>
          <w:tcPr>
            <w:tcW w:w="6305" w:type="dxa"/>
          </w:tcPr>
          <w:p w14:paraId="67F1D5C2" w14:textId="0D438230" w:rsidR="00446101" w:rsidRPr="00810982" w:rsidRDefault="00E8584B" w:rsidP="00F0317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Silas / Kurt</w:t>
            </w:r>
          </w:p>
        </w:tc>
      </w:tr>
    </w:tbl>
    <w:p w14:paraId="478ACAEC" w14:textId="77777777" w:rsidR="001702A4" w:rsidRDefault="001702A4">
      <w:pPr>
        <w:rPr>
          <w:rFonts w:ascii="Comic Sans MS" w:hAnsi="Comic Sans MS"/>
          <w:sz w:val="16"/>
        </w:rPr>
      </w:pPr>
    </w:p>
    <w:p w14:paraId="329790BC" w14:textId="77777777" w:rsidR="001702A4" w:rsidRDefault="001702A4">
      <w:pPr>
        <w:rPr>
          <w:rFonts w:ascii="Comic Sans MS" w:hAnsi="Comic Sans MS"/>
          <w:i/>
          <w:sz w:val="20"/>
        </w:rPr>
      </w:pPr>
      <w:r>
        <w:rPr>
          <w:rFonts w:ascii="Comic Sans MS" w:hAnsi="Comic Sans MS"/>
          <w:i/>
          <w:sz w:val="20"/>
        </w:rPr>
        <w:t xml:space="preserve">Arbeitsort, wenn nicht mit Kundenadresse </w:t>
      </w:r>
      <w:proofErr w:type="gramStart"/>
      <w:r>
        <w:rPr>
          <w:rFonts w:ascii="Comic Sans MS" w:hAnsi="Comic Sans MS"/>
          <w:i/>
          <w:sz w:val="20"/>
        </w:rPr>
        <w:t>identisch :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702A4" w:rsidRPr="000B5B4D" w14:paraId="1A75D932" w14:textId="77777777">
        <w:tc>
          <w:tcPr>
            <w:tcW w:w="10345" w:type="dxa"/>
          </w:tcPr>
          <w:p w14:paraId="7B983D55" w14:textId="7DDB3AA5" w:rsidR="00721819" w:rsidRPr="007A18DF" w:rsidRDefault="00721819" w:rsidP="00321918">
            <w:pPr>
              <w:pStyle w:val="Fuzeile"/>
              <w:tabs>
                <w:tab w:val="clear" w:pos="4819"/>
                <w:tab w:val="clear" w:pos="9071"/>
              </w:tabs>
              <w:rPr>
                <w:rFonts w:cs="Arial"/>
                <w:color w:val="000000" w:themeColor="text1"/>
              </w:rPr>
            </w:pPr>
          </w:p>
        </w:tc>
      </w:tr>
    </w:tbl>
    <w:p w14:paraId="361A1B9F" w14:textId="77777777" w:rsidR="001702A4" w:rsidRPr="000B5B4D" w:rsidRDefault="001702A4">
      <w:pPr>
        <w:rPr>
          <w:rFonts w:cs="Arial"/>
          <w:sz w:val="16"/>
        </w:rPr>
      </w:pPr>
    </w:p>
    <w:p w14:paraId="22A26F0A" w14:textId="77777777" w:rsidR="001702A4" w:rsidRDefault="001702A4">
      <w:pPr>
        <w:rPr>
          <w:rFonts w:ascii="Comic Sans MS" w:hAnsi="Comic Sans MS"/>
          <w:i/>
          <w:sz w:val="20"/>
        </w:rPr>
      </w:pPr>
      <w:proofErr w:type="gramStart"/>
      <w:r>
        <w:rPr>
          <w:rFonts w:ascii="Comic Sans MS" w:hAnsi="Comic Sans MS"/>
          <w:i/>
          <w:sz w:val="20"/>
        </w:rPr>
        <w:t>Arbeitsbeschreibung :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702A4" w:rsidRPr="000B5B4D" w14:paraId="67A5B8B6" w14:textId="77777777">
        <w:tc>
          <w:tcPr>
            <w:tcW w:w="10345" w:type="dxa"/>
          </w:tcPr>
          <w:p w14:paraId="29C60670" w14:textId="57665FB9" w:rsidR="00A9785A" w:rsidRDefault="00EF6F21" w:rsidP="00E8584B">
            <w:pPr>
              <w:rPr>
                <w:rFonts w:cs="Arial"/>
              </w:rPr>
            </w:pPr>
            <w:r>
              <w:rPr>
                <w:rFonts w:cs="Arial"/>
              </w:rPr>
              <w:t xml:space="preserve">- </w:t>
            </w:r>
            <w:r w:rsidR="00E8584B">
              <w:rPr>
                <w:rFonts w:cs="Arial"/>
              </w:rPr>
              <w:t xml:space="preserve">Elektrische </w:t>
            </w:r>
            <w:proofErr w:type="spellStart"/>
            <w:r w:rsidR="00E8584B">
              <w:rPr>
                <w:rFonts w:cs="Arial"/>
              </w:rPr>
              <w:t>Installationn</w:t>
            </w:r>
            <w:proofErr w:type="spellEnd"/>
            <w:r w:rsidR="00E8584B">
              <w:rPr>
                <w:rFonts w:cs="Arial"/>
              </w:rPr>
              <w:t xml:space="preserve"> erneuern</w:t>
            </w:r>
          </w:p>
          <w:p w14:paraId="0AAB45E9" w14:textId="7516A869" w:rsidR="00E8584B" w:rsidRPr="000B5B4D" w:rsidRDefault="00E8584B" w:rsidP="00E8584B">
            <w:pPr>
              <w:rPr>
                <w:rFonts w:cs="Arial"/>
              </w:rPr>
            </w:pPr>
            <w:r>
              <w:rPr>
                <w:rFonts w:cs="Arial"/>
              </w:rPr>
              <w:t xml:space="preserve">- Kurt </w:t>
            </w:r>
            <w:proofErr w:type="spellStart"/>
            <w:r>
              <w:rPr>
                <w:rFonts w:cs="Arial"/>
              </w:rPr>
              <w:t>weiss</w:t>
            </w:r>
            <w:proofErr w:type="spellEnd"/>
            <w:r>
              <w:rPr>
                <w:rFonts w:cs="Arial"/>
              </w:rPr>
              <w:t xml:space="preserve"> Bescheid wurde vorgängig zusammen </w:t>
            </w:r>
            <w:proofErr w:type="spellStart"/>
            <w:r>
              <w:rPr>
                <w:rFonts w:cs="Arial"/>
              </w:rPr>
              <w:t>Besproechen</w:t>
            </w:r>
            <w:proofErr w:type="spellEnd"/>
          </w:p>
        </w:tc>
      </w:tr>
    </w:tbl>
    <w:p w14:paraId="5BABF961" w14:textId="77777777" w:rsidR="001702A4" w:rsidRPr="000B5B4D" w:rsidRDefault="001702A4">
      <w:pPr>
        <w:rPr>
          <w:rFonts w:cs="Arial"/>
          <w:sz w:val="16"/>
        </w:rPr>
      </w:pPr>
    </w:p>
    <w:p w14:paraId="6F8AE137" w14:textId="77777777" w:rsidR="001702A4" w:rsidRDefault="001702A4">
      <w:pPr>
        <w:pStyle w:val="Fuzeile"/>
        <w:tabs>
          <w:tab w:val="clear" w:pos="4819"/>
          <w:tab w:val="clear" w:pos="9071"/>
        </w:tabs>
        <w:rPr>
          <w:rFonts w:ascii="Comic Sans MS" w:hAnsi="Comic Sans MS"/>
          <w:i/>
          <w:sz w:val="20"/>
        </w:rPr>
      </w:pPr>
      <w:proofErr w:type="gramStart"/>
      <w:r>
        <w:rPr>
          <w:rFonts w:ascii="Comic Sans MS" w:hAnsi="Comic Sans MS"/>
          <w:i/>
          <w:sz w:val="20"/>
        </w:rPr>
        <w:t>Rapport :</w:t>
      </w:r>
      <w:proofErr w:type="gramEnd"/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5500"/>
        <w:gridCol w:w="1134"/>
        <w:gridCol w:w="1134"/>
        <w:gridCol w:w="1134"/>
      </w:tblGrid>
      <w:tr w:rsidR="001702A4" w14:paraId="3A39F50B" w14:textId="77777777">
        <w:tc>
          <w:tcPr>
            <w:tcW w:w="1418" w:type="dxa"/>
          </w:tcPr>
          <w:p w14:paraId="3DEEF929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Datum</w:t>
            </w:r>
          </w:p>
        </w:tc>
        <w:tc>
          <w:tcPr>
            <w:tcW w:w="5500" w:type="dxa"/>
          </w:tcPr>
          <w:p w14:paraId="13D96F3E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ausgeführte Arbeiten</w:t>
            </w:r>
          </w:p>
        </w:tc>
        <w:tc>
          <w:tcPr>
            <w:tcW w:w="1134" w:type="dxa"/>
          </w:tcPr>
          <w:p w14:paraId="178D4CBB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Stunden</w:t>
            </w:r>
          </w:p>
        </w:tc>
        <w:tc>
          <w:tcPr>
            <w:tcW w:w="1134" w:type="dxa"/>
          </w:tcPr>
          <w:p w14:paraId="22C5660C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Ansatz</w:t>
            </w:r>
          </w:p>
        </w:tc>
        <w:tc>
          <w:tcPr>
            <w:tcW w:w="1134" w:type="dxa"/>
          </w:tcPr>
          <w:p w14:paraId="09E8921C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Betrag</w:t>
            </w:r>
          </w:p>
        </w:tc>
      </w:tr>
    </w:tbl>
    <w:p w14:paraId="5C7A7BAA" w14:textId="77777777" w:rsidR="000B5B4D" w:rsidRPr="000B5B4D" w:rsidRDefault="000B5B4D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5500"/>
        <w:gridCol w:w="1134"/>
        <w:gridCol w:w="1134"/>
        <w:gridCol w:w="1134"/>
      </w:tblGrid>
      <w:tr w:rsidR="001702A4" w14:paraId="75541C60" w14:textId="77777777">
        <w:tc>
          <w:tcPr>
            <w:tcW w:w="1418" w:type="dxa"/>
          </w:tcPr>
          <w:p w14:paraId="61E70C56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5500" w:type="dxa"/>
          </w:tcPr>
          <w:p w14:paraId="77D12870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134" w:type="dxa"/>
          </w:tcPr>
          <w:p w14:paraId="2E0951CA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134" w:type="dxa"/>
          </w:tcPr>
          <w:p w14:paraId="36938B06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134" w:type="dxa"/>
          </w:tcPr>
          <w:p w14:paraId="55493A72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</w:tr>
      <w:tr w:rsidR="001702A4" w14:paraId="6028BDE4" w14:textId="77777777">
        <w:tc>
          <w:tcPr>
            <w:tcW w:w="1418" w:type="dxa"/>
          </w:tcPr>
          <w:p w14:paraId="36D17D78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5500" w:type="dxa"/>
          </w:tcPr>
          <w:p w14:paraId="1DC74255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134" w:type="dxa"/>
          </w:tcPr>
          <w:p w14:paraId="00487346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134" w:type="dxa"/>
          </w:tcPr>
          <w:p w14:paraId="767B0756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134" w:type="dxa"/>
          </w:tcPr>
          <w:p w14:paraId="68D57650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</w:tr>
      <w:tr w:rsidR="001702A4" w14:paraId="64885535" w14:textId="77777777">
        <w:tc>
          <w:tcPr>
            <w:tcW w:w="1418" w:type="dxa"/>
          </w:tcPr>
          <w:p w14:paraId="1609C413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5500" w:type="dxa"/>
          </w:tcPr>
          <w:p w14:paraId="0FB3C421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134" w:type="dxa"/>
          </w:tcPr>
          <w:p w14:paraId="7E77D471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134" w:type="dxa"/>
          </w:tcPr>
          <w:p w14:paraId="561DE491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134" w:type="dxa"/>
          </w:tcPr>
          <w:p w14:paraId="53D66FB5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</w:tr>
      <w:tr w:rsidR="001702A4" w14:paraId="70A854D9" w14:textId="77777777">
        <w:tc>
          <w:tcPr>
            <w:tcW w:w="1418" w:type="dxa"/>
          </w:tcPr>
          <w:p w14:paraId="5D39C604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5500" w:type="dxa"/>
          </w:tcPr>
          <w:p w14:paraId="0C6E79A6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134" w:type="dxa"/>
          </w:tcPr>
          <w:p w14:paraId="053D81E4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134" w:type="dxa"/>
          </w:tcPr>
          <w:p w14:paraId="23ACBE3A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134" w:type="dxa"/>
          </w:tcPr>
          <w:p w14:paraId="350A8BF7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</w:tr>
      <w:tr w:rsidR="001702A4" w14:paraId="689C39F6" w14:textId="77777777">
        <w:tc>
          <w:tcPr>
            <w:tcW w:w="1418" w:type="dxa"/>
          </w:tcPr>
          <w:p w14:paraId="04CC0C09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5500" w:type="dxa"/>
          </w:tcPr>
          <w:p w14:paraId="22F66AD8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134" w:type="dxa"/>
          </w:tcPr>
          <w:p w14:paraId="626DB570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134" w:type="dxa"/>
          </w:tcPr>
          <w:p w14:paraId="25D662C7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134" w:type="dxa"/>
          </w:tcPr>
          <w:p w14:paraId="2C984502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</w:tr>
      <w:tr w:rsidR="001702A4" w14:paraId="1D2A2A39" w14:textId="77777777">
        <w:tc>
          <w:tcPr>
            <w:tcW w:w="1418" w:type="dxa"/>
          </w:tcPr>
          <w:p w14:paraId="4C688335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5500" w:type="dxa"/>
          </w:tcPr>
          <w:p w14:paraId="607E7739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134" w:type="dxa"/>
          </w:tcPr>
          <w:p w14:paraId="6EB09FEB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134" w:type="dxa"/>
          </w:tcPr>
          <w:p w14:paraId="08F3EEE3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134" w:type="dxa"/>
          </w:tcPr>
          <w:p w14:paraId="11203F54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</w:tr>
      <w:tr w:rsidR="001702A4" w14:paraId="35BC713A" w14:textId="77777777">
        <w:tc>
          <w:tcPr>
            <w:tcW w:w="1418" w:type="dxa"/>
          </w:tcPr>
          <w:p w14:paraId="75A282BA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5500" w:type="dxa"/>
          </w:tcPr>
          <w:p w14:paraId="767E1859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134" w:type="dxa"/>
          </w:tcPr>
          <w:p w14:paraId="5E78F50F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134" w:type="dxa"/>
          </w:tcPr>
          <w:p w14:paraId="615E1B7C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134" w:type="dxa"/>
          </w:tcPr>
          <w:p w14:paraId="7251587C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</w:tr>
    </w:tbl>
    <w:p w14:paraId="1950925E" w14:textId="77777777" w:rsidR="001702A4" w:rsidRDefault="001702A4">
      <w:pPr>
        <w:pStyle w:val="Fuzeile"/>
        <w:tabs>
          <w:tab w:val="clear" w:pos="4819"/>
          <w:tab w:val="clear" w:pos="9071"/>
        </w:tabs>
        <w:rPr>
          <w:rFonts w:ascii="Comic Sans MS" w:hAnsi="Comic Sans MS"/>
          <w:sz w:val="16"/>
        </w:rPr>
      </w:pPr>
    </w:p>
    <w:p w14:paraId="430BE0E3" w14:textId="77777777" w:rsidR="001702A4" w:rsidRDefault="001702A4">
      <w:pPr>
        <w:pStyle w:val="Fuzeile"/>
        <w:tabs>
          <w:tab w:val="clear" w:pos="4819"/>
          <w:tab w:val="clear" w:pos="9071"/>
        </w:tabs>
        <w:rPr>
          <w:rFonts w:ascii="Comic Sans MS" w:hAnsi="Comic Sans MS"/>
          <w:i/>
          <w:sz w:val="20"/>
        </w:rPr>
      </w:pPr>
      <w:proofErr w:type="spellStart"/>
      <w:proofErr w:type="gramStart"/>
      <w:r>
        <w:rPr>
          <w:rFonts w:ascii="Comic Sans MS" w:hAnsi="Comic Sans MS"/>
          <w:i/>
          <w:sz w:val="20"/>
        </w:rPr>
        <w:t>Ausmass</w:t>
      </w:r>
      <w:proofErr w:type="spellEnd"/>
      <w:r>
        <w:rPr>
          <w:rFonts w:ascii="Comic Sans MS" w:hAnsi="Comic Sans MS"/>
          <w:i/>
          <w:sz w:val="20"/>
        </w:rPr>
        <w:t xml:space="preserve"> :</w:t>
      </w:r>
      <w:proofErr w:type="gramEnd"/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49"/>
        <w:gridCol w:w="1418"/>
        <w:gridCol w:w="1418"/>
        <w:gridCol w:w="1418"/>
        <w:gridCol w:w="1418"/>
      </w:tblGrid>
      <w:tr w:rsidR="001702A4" w14:paraId="4DABF81A" w14:textId="77777777">
        <w:tc>
          <w:tcPr>
            <w:tcW w:w="4649" w:type="dxa"/>
          </w:tcPr>
          <w:p w14:paraId="39BF3BE8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Materialbezeichnung</w:t>
            </w:r>
          </w:p>
        </w:tc>
        <w:tc>
          <w:tcPr>
            <w:tcW w:w="1418" w:type="dxa"/>
          </w:tcPr>
          <w:p w14:paraId="786A0C25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VA</w:t>
            </w:r>
          </w:p>
        </w:tc>
        <w:tc>
          <w:tcPr>
            <w:tcW w:w="1418" w:type="dxa"/>
          </w:tcPr>
          <w:p w14:paraId="1760D19E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Menge</w:t>
            </w:r>
          </w:p>
        </w:tc>
        <w:tc>
          <w:tcPr>
            <w:tcW w:w="1418" w:type="dxa"/>
          </w:tcPr>
          <w:p w14:paraId="78565CB5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jc w:val="center"/>
              <w:rPr>
                <w:rFonts w:ascii="Comic Sans MS" w:hAnsi="Comic Sans MS"/>
                <w:sz w:val="20"/>
              </w:rPr>
            </w:pPr>
            <w:proofErr w:type="spellStart"/>
            <w:r>
              <w:rPr>
                <w:rFonts w:ascii="Comic Sans MS" w:hAnsi="Comic Sans MS"/>
                <w:sz w:val="20"/>
              </w:rPr>
              <w:t>Einh.Pr</w:t>
            </w:r>
            <w:proofErr w:type="spellEnd"/>
            <w:r>
              <w:rPr>
                <w:rFonts w:ascii="Comic Sans MS" w:hAnsi="Comic Sans MS"/>
                <w:sz w:val="20"/>
              </w:rPr>
              <w:t>.</w:t>
            </w:r>
          </w:p>
        </w:tc>
        <w:tc>
          <w:tcPr>
            <w:tcW w:w="1418" w:type="dxa"/>
          </w:tcPr>
          <w:p w14:paraId="242F8271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jc w:val="center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>Betrag</w:t>
            </w:r>
          </w:p>
        </w:tc>
      </w:tr>
    </w:tbl>
    <w:p w14:paraId="5959C91F" w14:textId="77777777" w:rsidR="000B5B4D" w:rsidRPr="000B5B4D" w:rsidRDefault="000B5B4D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49"/>
        <w:gridCol w:w="1418"/>
        <w:gridCol w:w="1418"/>
        <w:gridCol w:w="1418"/>
        <w:gridCol w:w="1418"/>
      </w:tblGrid>
      <w:tr w:rsidR="001702A4" w14:paraId="7965EB12" w14:textId="77777777">
        <w:tc>
          <w:tcPr>
            <w:tcW w:w="4649" w:type="dxa"/>
          </w:tcPr>
          <w:p w14:paraId="648595A2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418" w:type="dxa"/>
          </w:tcPr>
          <w:p w14:paraId="73CA4CDA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418" w:type="dxa"/>
          </w:tcPr>
          <w:p w14:paraId="32F341B4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418" w:type="dxa"/>
          </w:tcPr>
          <w:p w14:paraId="392C6FA2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418" w:type="dxa"/>
          </w:tcPr>
          <w:p w14:paraId="78C35A23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</w:tr>
      <w:tr w:rsidR="001702A4" w14:paraId="17520D6D" w14:textId="77777777">
        <w:tc>
          <w:tcPr>
            <w:tcW w:w="4649" w:type="dxa"/>
          </w:tcPr>
          <w:p w14:paraId="55F80334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418" w:type="dxa"/>
          </w:tcPr>
          <w:p w14:paraId="269FD0DC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418" w:type="dxa"/>
          </w:tcPr>
          <w:p w14:paraId="5C1C6222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418" w:type="dxa"/>
          </w:tcPr>
          <w:p w14:paraId="47EDA6DD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418" w:type="dxa"/>
          </w:tcPr>
          <w:p w14:paraId="03275770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</w:tr>
      <w:tr w:rsidR="001702A4" w14:paraId="18D41DA1" w14:textId="77777777">
        <w:tc>
          <w:tcPr>
            <w:tcW w:w="4649" w:type="dxa"/>
          </w:tcPr>
          <w:p w14:paraId="41D9C8BF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418" w:type="dxa"/>
          </w:tcPr>
          <w:p w14:paraId="5AF71011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418" w:type="dxa"/>
          </w:tcPr>
          <w:p w14:paraId="53303D5B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418" w:type="dxa"/>
          </w:tcPr>
          <w:p w14:paraId="7CAEBC73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418" w:type="dxa"/>
          </w:tcPr>
          <w:p w14:paraId="5680734C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</w:tr>
      <w:tr w:rsidR="001702A4" w14:paraId="5B201B86" w14:textId="77777777">
        <w:tc>
          <w:tcPr>
            <w:tcW w:w="4649" w:type="dxa"/>
          </w:tcPr>
          <w:p w14:paraId="1C815600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418" w:type="dxa"/>
          </w:tcPr>
          <w:p w14:paraId="28CCED6E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418" w:type="dxa"/>
          </w:tcPr>
          <w:p w14:paraId="58BD6DF9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418" w:type="dxa"/>
          </w:tcPr>
          <w:p w14:paraId="7630E190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418" w:type="dxa"/>
          </w:tcPr>
          <w:p w14:paraId="4C4A5808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</w:tr>
      <w:tr w:rsidR="001702A4" w14:paraId="6CFA2E0E" w14:textId="77777777">
        <w:tc>
          <w:tcPr>
            <w:tcW w:w="4649" w:type="dxa"/>
          </w:tcPr>
          <w:p w14:paraId="79CCBDBE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418" w:type="dxa"/>
          </w:tcPr>
          <w:p w14:paraId="3E98089A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418" w:type="dxa"/>
          </w:tcPr>
          <w:p w14:paraId="698EC90B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418" w:type="dxa"/>
          </w:tcPr>
          <w:p w14:paraId="25C3A7AE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418" w:type="dxa"/>
          </w:tcPr>
          <w:p w14:paraId="5E047B47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</w:tr>
      <w:tr w:rsidR="001702A4" w14:paraId="05DA1E60" w14:textId="77777777">
        <w:tc>
          <w:tcPr>
            <w:tcW w:w="4649" w:type="dxa"/>
          </w:tcPr>
          <w:p w14:paraId="54C5B211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418" w:type="dxa"/>
          </w:tcPr>
          <w:p w14:paraId="3F4D0E11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418" w:type="dxa"/>
          </w:tcPr>
          <w:p w14:paraId="0A217E7E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418" w:type="dxa"/>
          </w:tcPr>
          <w:p w14:paraId="41FE52DB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418" w:type="dxa"/>
          </w:tcPr>
          <w:p w14:paraId="54BD8668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</w:tr>
      <w:tr w:rsidR="001702A4" w14:paraId="39287219" w14:textId="77777777">
        <w:tc>
          <w:tcPr>
            <w:tcW w:w="4649" w:type="dxa"/>
          </w:tcPr>
          <w:p w14:paraId="1BCBED25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418" w:type="dxa"/>
          </w:tcPr>
          <w:p w14:paraId="7955549E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418" w:type="dxa"/>
          </w:tcPr>
          <w:p w14:paraId="599C29BB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418" w:type="dxa"/>
          </w:tcPr>
          <w:p w14:paraId="56F9E058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418" w:type="dxa"/>
          </w:tcPr>
          <w:p w14:paraId="4B208202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</w:tr>
      <w:tr w:rsidR="001702A4" w14:paraId="4786EA8C" w14:textId="77777777">
        <w:tc>
          <w:tcPr>
            <w:tcW w:w="4649" w:type="dxa"/>
          </w:tcPr>
          <w:p w14:paraId="5FAE0E15" w14:textId="77777777" w:rsidR="001702A4" w:rsidRDefault="0095048A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Kleinmaterial pro h</w:t>
            </w:r>
          </w:p>
        </w:tc>
        <w:tc>
          <w:tcPr>
            <w:tcW w:w="1418" w:type="dxa"/>
          </w:tcPr>
          <w:p w14:paraId="335F3623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418" w:type="dxa"/>
          </w:tcPr>
          <w:p w14:paraId="66ACB5E1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418" w:type="dxa"/>
          </w:tcPr>
          <w:p w14:paraId="0ACA586D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418" w:type="dxa"/>
          </w:tcPr>
          <w:p w14:paraId="0FAEFF5A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</w:tr>
      <w:tr w:rsidR="001702A4" w14:paraId="7AB797E1" w14:textId="77777777">
        <w:tc>
          <w:tcPr>
            <w:tcW w:w="4649" w:type="dxa"/>
          </w:tcPr>
          <w:p w14:paraId="1DE0E84F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Anzahl Fahrten Servicefahrzeug</w:t>
            </w:r>
          </w:p>
        </w:tc>
        <w:tc>
          <w:tcPr>
            <w:tcW w:w="1418" w:type="dxa"/>
          </w:tcPr>
          <w:p w14:paraId="583CE44E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00</w:t>
            </w:r>
          </w:p>
        </w:tc>
        <w:tc>
          <w:tcPr>
            <w:tcW w:w="1418" w:type="dxa"/>
          </w:tcPr>
          <w:p w14:paraId="330F7AB9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418" w:type="dxa"/>
          </w:tcPr>
          <w:p w14:paraId="73E3E4BE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418" w:type="dxa"/>
          </w:tcPr>
          <w:p w14:paraId="08CB4F8D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</w:tr>
      <w:tr w:rsidR="001702A4" w14:paraId="425642EC" w14:textId="77777777">
        <w:tc>
          <w:tcPr>
            <w:tcW w:w="4649" w:type="dxa"/>
          </w:tcPr>
          <w:p w14:paraId="704A93C3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Lieferantenporti</w:t>
            </w:r>
            <w:proofErr w:type="spellEnd"/>
            <w:r>
              <w:rPr>
                <w:rFonts w:ascii="Comic Sans MS" w:hAnsi="Comic Sans MS"/>
              </w:rPr>
              <w:t xml:space="preserve"> / Spesen...</w:t>
            </w:r>
          </w:p>
        </w:tc>
        <w:tc>
          <w:tcPr>
            <w:tcW w:w="1418" w:type="dxa"/>
          </w:tcPr>
          <w:p w14:paraId="781397F2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00</w:t>
            </w:r>
          </w:p>
        </w:tc>
        <w:tc>
          <w:tcPr>
            <w:tcW w:w="1418" w:type="dxa"/>
          </w:tcPr>
          <w:p w14:paraId="22B925B6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418" w:type="dxa"/>
          </w:tcPr>
          <w:p w14:paraId="33E88844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  <w:tc>
          <w:tcPr>
            <w:tcW w:w="1418" w:type="dxa"/>
          </w:tcPr>
          <w:p w14:paraId="7AC067AD" w14:textId="77777777" w:rsidR="001702A4" w:rsidRDefault="001702A4">
            <w:pPr>
              <w:pStyle w:val="Fuzeile"/>
              <w:tabs>
                <w:tab w:val="clear" w:pos="4819"/>
                <w:tab w:val="clear" w:pos="9071"/>
              </w:tabs>
              <w:rPr>
                <w:rFonts w:ascii="Comic Sans MS" w:hAnsi="Comic Sans MS"/>
              </w:rPr>
            </w:pPr>
          </w:p>
        </w:tc>
      </w:tr>
    </w:tbl>
    <w:p w14:paraId="025220F2" w14:textId="77777777" w:rsidR="001702A4" w:rsidRDefault="001702A4">
      <w:pPr>
        <w:pStyle w:val="Fuzeile"/>
        <w:tabs>
          <w:tab w:val="clear" w:pos="4819"/>
          <w:tab w:val="clear" w:pos="9071"/>
        </w:tabs>
        <w:jc w:val="center"/>
        <w:rPr>
          <w:rFonts w:ascii="Comic Sans MS" w:hAnsi="Comic Sans MS"/>
          <w:b/>
          <w:sz w:val="16"/>
          <w:u w:val="single"/>
        </w:rPr>
      </w:pPr>
    </w:p>
    <w:p w14:paraId="23C682C9" w14:textId="77777777" w:rsidR="001702A4" w:rsidRDefault="001702A4">
      <w:pPr>
        <w:pStyle w:val="Fuzeile"/>
        <w:tabs>
          <w:tab w:val="clear" w:pos="4819"/>
          <w:tab w:val="clear" w:pos="9071"/>
        </w:tabs>
        <w:jc w:val="center"/>
        <w:rPr>
          <w:rFonts w:ascii="Comic Sans MS" w:hAnsi="Comic Sans MS"/>
          <w:i/>
          <w:sz w:val="16"/>
          <w:u w:val="single"/>
        </w:rPr>
      </w:pPr>
      <w:r>
        <w:rPr>
          <w:rFonts w:ascii="Comic Sans MS" w:hAnsi="Comic Sans MS"/>
          <w:i/>
          <w:sz w:val="16"/>
          <w:u w:val="single"/>
        </w:rPr>
        <w:t>ergänzende Bemerkungen siehe Rückseite</w:t>
      </w:r>
    </w:p>
    <w:sectPr w:rsidR="001702A4" w:rsidSect="00B67DF4">
      <w:pgSz w:w="11907" w:h="16840" w:code="9"/>
      <w:pgMar w:top="737" w:right="851" w:bottom="737" w:left="85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58B71A" w14:textId="77777777" w:rsidR="00D0548E" w:rsidRDefault="00D0548E">
      <w:r>
        <w:separator/>
      </w:r>
    </w:p>
  </w:endnote>
  <w:endnote w:type="continuationSeparator" w:id="0">
    <w:p w14:paraId="7B638784" w14:textId="77777777" w:rsidR="00D0548E" w:rsidRDefault="00D05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24E818" w14:textId="77777777" w:rsidR="00D0548E" w:rsidRDefault="00D0548E">
      <w:r>
        <w:separator/>
      </w:r>
    </w:p>
  </w:footnote>
  <w:footnote w:type="continuationSeparator" w:id="0">
    <w:p w14:paraId="29AC3B44" w14:textId="77777777" w:rsidR="00D0548E" w:rsidRDefault="00D054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displayBackgroundShape/>
  <w:printFractionalCharacterWidth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982"/>
    <w:rsid w:val="00026B84"/>
    <w:rsid w:val="0003306E"/>
    <w:rsid w:val="00036944"/>
    <w:rsid w:val="00066D1A"/>
    <w:rsid w:val="00067ECC"/>
    <w:rsid w:val="00076E26"/>
    <w:rsid w:val="00077B22"/>
    <w:rsid w:val="000805ED"/>
    <w:rsid w:val="00085DD5"/>
    <w:rsid w:val="000A00A7"/>
    <w:rsid w:val="000A78C8"/>
    <w:rsid w:val="000B017D"/>
    <w:rsid w:val="000B5B4D"/>
    <w:rsid w:val="000D1333"/>
    <w:rsid w:val="000D1A07"/>
    <w:rsid w:val="000F5664"/>
    <w:rsid w:val="0011504C"/>
    <w:rsid w:val="001555D2"/>
    <w:rsid w:val="00156B10"/>
    <w:rsid w:val="001702A4"/>
    <w:rsid w:val="001734E3"/>
    <w:rsid w:val="001A229B"/>
    <w:rsid w:val="001B6106"/>
    <w:rsid w:val="001C3B04"/>
    <w:rsid w:val="00214923"/>
    <w:rsid w:val="00217477"/>
    <w:rsid w:val="00217D01"/>
    <w:rsid w:val="00225ED6"/>
    <w:rsid w:val="00234122"/>
    <w:rsid w:val="0023416C"/>
    <w:rsid w:val="0024328C"/>
    <w:rsid w:val="00245BE6"/>
    <w:rsid w:val="00267CC3"/>
    <w:rsid w:val="00276071"/>
    <w:rsid w:val="002824C3"/>
    <w:rsid w:val="00285A96"/>
    <w:rsid w:val="00286335"/>
    <w:rsid w:val="0029621D"/>
    <w:rsid w:val="002A311B"/>
    <w:rsid w:val="002A77ED"/>
    <w:rsid w:val="002C5196"/>
    <w:rsid w:val="002C637E"/>
    <w:rsid w:val="002D6794"/>
    <w:rsid w:val="002E3E13"/>
    <w:rsid w:val="00321918"/>
    <w:rsid w:val="00326FEA"/>
    <w:rsid w:val="003320B4"/>
    <w:rsid w:val="00342A3F"/>
    <w:rsid w:val="00346B33"/>
    <w:rsid w:val="00346DE3"/>
    <w:rsid w:val="003554C8"/>
    <w:rsid w:val="00360100"/>
    <w:rsid w:val="00363454"/>
    <w:rsid w:val="00370E48"/>
    <w:rsid w:val="003731A7"/>
    <w:rsid w:val="003961FB"/>
    <w:rsid w:val="003A1F00"/>
    <w:rsid w:val="003A2298"/>
    <w:rsid w:val="003A24BB"/>
    <w:rsid w:val="003C54BF"/>
    <w:rsid w:val="003F0061"/>
    <w:rsid w:val="003F282D"/>
    <w:rsid w:val="004004D2"/>
    <w:rsid w:val="00410DA1"/>
    <w:rsid w:val="00446101"/>
    <w:rsid w:val="00454EB4"/>
    <w:rsid w:val="004626B4"/>
    <w:rsid w:val="00474A5B"/>
    <w:rsid w:val="00487389"/>
    <w:rsid w:val="004A282E"/>
    <w:rsid w:val="004C7BE2"/>
    <w:rsid w:val="004D42FE"/>
    <w:rsid w:val="004E1B95"/>
    <w:rsid w:val="004F2013"/>
    <w:rsid w:val="004F27A7"/>
    <w:rsid w:val="004F34CD"/>
    <w:rsid w:val="004F6946"/>
    <w:rsid w:val="00523B59"/>
    <w:rsid w:val="00536046"/>
    <w:rsid w:val="00536756"/>
    <w:rsid w:val="005579F9"/>
    <w:rsid w:val="00566EA2"/>
    <w:rsid w:val="0058739C"/>
    <w:rsid w:val="00595344"/>
    <w:rsid w:val="0059713A"/>
    <w:rsid w:val="005A2408"/>
    <w:rsid w:val="005B09EB"/>
    <w:rsid w:val="005B0DCC"/>
    <w:rsid w:val="005B279A"/>
    <w:rsid w:val="005C4A1D"/>
    <w:rsid w:val="005D07F4"/>
    <w:rsid w:val="005D763D"/>
    <w:rsid w:val="005E50D8"/>
    <w:rsid w:val="005F16E6"/>
    <w:rsid w:val="00607736"/>
    <w:rsid w:val="00610D50"/>
    <w:rsid w:val="00641C5A"/>
    <w:rsid w:val="00655906"/>
    <w:rsid w:val="0065672D"/>
    <w:rsid w:val="006708A8"/>
    <w:rsid w:val="00674953"/>
    <w:rsid w:val="006B3714"/>
    <w:rsid w:val="006B4C04"/>
    <w:rsid w:val="006B6F1F"/>
    <w:rsid w:val="006C79D8"/>
    <w:rsid w:val="006E1CAD"/>
    <w:rsid w:val="006E312E"/>
    <w:rsid w:val="006E51BA"/>
    <w:rsid w:val="006E53B9"/>
    <w:rsid w:val="006F25A0"/>
    <w:rsid w:val="00721819"/>
    <w:rsid w:val="00724F94"/>
    <w:rsid w:val="00735451"/>
    <w:rsid w:val="00737B91"/>
    <w:rsid w:val="007443CF"/>
    <w:rsid w:val="007521DC"/>
    <w:rsid w:val="00764259"/>
    <w:rsid w:val="0079604F"/>
    <w:rsid w:val="007A18DF"/>
    <w:rsid w:val="007A1C87"/>
    <w:rsid w:val="007C15F2"/>
    <w:rsid w:val="007C351C"/>
    <w:rsid w:val="007C60B2"/>
    <w:rsid w:val="007C68B3"/>
    <w:rsid w:val="007D591D"/>
    <w:rsid w:val="00810982"/>
    <w:rsid w:val="00813FFE"/>
    <w:rsid w:val="00885ABF"/>
    <w:rsid w:val="008909B5"/>
    <w:rsid w:val="008A191D"/>
    <w:rsid w:val="008A3809"/>
    <w:rsid w:val="008B3F1D"/>
    <w:rsid w:val="008B408D"/>
    <w:rsid w:val="008F0B57"/>
    <w:rsid w:val="008F14BC"/>
    <w:rsid w:val="008F33B1"/>
    <w:rsid w:val="008F5590"/>
    <w:rsid w:val="00901786"/>
    <w:rsid w:val="009476B9"/>
    <w:rsid w:val="0095048A"/>
    <w:rsid w:val="00957BD1"/>
    <w:rsid w:val="00957E51"/>
    <w:rsid w:val="00966516"/>
    <w:rsid w:val="0096716B"/>
    <w:rsid w:val="009811D5"/>
    <w:rsid w:val="00992728"/>
    <w:rsid w:val="009A5620"/>
    <w:rsid w:val="009B1C20"/>
    <w:rsid w:val="009C622B"/>
    <w:rsid w:val="009D2837"/>
    <w:rsid w:val="009D28C5"/>
    <w:rsid w:val="009D3C2E"/>
    <w:rsid w:val="00A012F1"/>
    <w:rsid w:val="00A16BA3"/>
    <w:rsid w:val="00A327A4"/>
    <w:rsid w:val="00A41E3F"/>
    <w:rsid w:val="00A41F9E"/>
    <w:rsid w:val="00A43AE5"/>
    <w:rsid w:val="00A44FFD"/>
    <w:rsid w:val="00A63E65"/>
    <w:rsid w:val="00A76976"/>
    <w:rsid w:val="00A9785A"/>
    <w:rsid w:val="00AA2319"/>
    <w:rsid w:val="00AA27CC"/>
    <w:rsid w:val="00AA67AA"/>
    <w:rsid w:val="00AB2BF4"/>
    <w:rsid w:val="00AB6E8D"/>
    <w:rsid w:val="00AE42B5"/>
    <w:rsid w:val="00AE78AA"/>
    <w:rsid w:val="00B0029E"/>
    <w:rsid w:val="00B041C8"/>
    <w:rsid w:val="00B11083"/>
    <w:rsid w:val="00B11C24"/>
    <w:rsid w:val="00B37FF7"/>
    <w:rsid w:val="00B41FFA"/>
    <w:rsid w:val="00B67DF4"/>
    <w:rsid w:val="00B71019"/>
    <w:rsid w:val="00B75453"/>
    <w:rsid w:val="00B86281"/>
    <w:rsid w:val="00B91BB0"/>
    <w:rsid w:val="00BB30E3"/>
    <w:rsid w:val="00BB7DDB"/>
    <w:rsid w:val="00BC6CD7"/>
    <w:rsid w:val="00BC6FB4"/>
    <w:rsid w:val="00BC780C"/>
    <w:rsid w:val="00BE5B00"/>
    <w:rsid w:val="00BF3DDB"/>
    <w:rsid w:val="00C02D5E"/>
    <w:rsid w:val="00C153A5"/>
    <w:rsid w:val="00C22DEA"/>
    <w:rsid w:val="00C27E1C"/>
    <w:rsid w:val="00C6041E"/>
    <w:rsid w:val="00C66D99"/>
    <w:rsid w:val="00C74F6C"/>
    <w:rsid w:val="00C902C3"/>
    <w:rsid w:val="00CA14E4"/>
    <w:rsid w:val="00CA7AF4"/>
    <w:rsid w:val="00CC773E"/>
    <w:rsid w:val="00CD0B83"/>
    <w:rsid w:val="00CF1ACD"/>
    <w:rsid w:val="00CF2D8A"/>
    <w:rsid w:val="00D0548E"/>
    <w:rsid w:val="00D15F50"/>
    <w:rsid w:val="00D22E7D"/>
    <w:rsid w:val="00D43A8B"/>
    <w:rsid w:val="00D459DC"/>
    <w:rsid w:val="00D73D2E"/>
    <w:rsid w:val="00D77D94"/>
    <w:rsid w:val="00D80ACB"/>
    <w:rsid w:val="00D925F7"/>
    <w:rsid w:val="00D97470"/>
    <w:rsid w:val="00DA43D5"/>
    <w:rsid w:val="00DB2B55"/>
    <w:rsid w:val="00DB7D6E"/>
    <w:rsid w:val="00DC09A2"/>
    <w:rsid w:val="00DC1483"/>
    <w:rsid w:val="00DD2B0C"/>
    <w:rsid w:val="00DF1934"/>
    <w:rsid w:val="00E01573"/>
    <w:rsid w:val="00E02E67"/>
    <w:rsid w:val="00E16478"/>
    <w:rsid w:val="00E243DC"/>
    <w:rsid w:val="00E33999"/>
    <w:rsid w:val="00E5536E"/>
    <w:rsid w:val="00E72A8A"/>
    <w:rsid w:val="00E8584B"/>
    <w:rsid w:val="00E91534"/>
    <w:rsid w:val="00EC3A15"/>
    <w:rsid w:val="00EC5BFD"/>
    <w:rsid w:val="00EE0E24"/>
    <w:rsid w:val="00EF6F21"/>
    <w:rsid w:val="00F0317E"/>
    <w:rsid w:val="00F2592A"/>
    <w:rsid w:val="00F25D64"/>
    <w:rsid w:val="00F37D3F"/>
    <w:rsid w:val="00F654A5"/>
    <w:rsid w:val="00F76D8B"/>
    <w:rsid w:val="00F82128"/>
    <w:rsid w:val="00F91F1C"/>
    <w:rsid w:val="00F96BA2"/>
    <w:rsid w:val="00F97475"/>
    <w:rsid w:val="00FB39F6"/>
    <w:rsid w:val="00FC42AB"/>
    <w:rsid w:val="00FC5A95"/>
    <w:rsid w:val="00FE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4FF90BE"/>
  <w15:docId w15:val="{A97B4F16-36A0-4871-B2B1-D857D53C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67DF4"/>
    <w:rPr>
      <w:rFonts w:ascii="Arial" w:hAnsi="Arial"/>
      <w:sz w:val="24"/>
      <w:lang w:eastAsia="de-CH"/>
    </w:rPr>
  </w:style>
  <w:style w:type="paragraph" w:styleId="berschrift1">
    <w:name w:val="heading 1"/>
    <w:basedOn w:val="Standard"/>
    <w:next w:val="Standard"/>
    <w:qFormat/>
    <w:rsid w:val="00B67DF4"/>
    <w:pPr>
      <w:keepNext/>
      <w:outlineLvl w:val="0"/>
    </w:pPr>
    <w:rPr>
      <w:rFonts w:ascii="Comic Sans MS" w:hAnsi="Comic Sans MS"/>
      <w:b/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rsid w:val="00B67DF4"/>
    <w:pPr>
      <w:tabs>
        <w:tab w:val="center" w:pos="4819"/>
        <w:tab w:val="right" w:pos="9071"/>
      </w:tabs>
    </w:pPr>
  </w:style>
  <w:style w:type="paragraph" w:styleId="Titel">
    <w:name w:val="Title"/>
    <w:basedOn w:val="Standard"/>
    <w:qFormat/>
    <w:rsid w:val="00B67DF4"/>
    <w:pPr>
      <w:jc w:val="center"/>
    </w:pPr>
    <w:rPr>
      <w:rFonts w:ascii="Comic Sans MS" w:hAnsi="Comic Sans MS"/>
      <w:b/>
      <w:sz w:val="28"/>
      <w:u w:val="single"/>
    </w:rPr>
  </w:style>
  <w:style w:type="paragraph" w:styleId="Kopfzeile">
    <w:name w:val="header"/>
    <w:basedOn w:val="Standard"/>
    <w:rsid w:val="00B67DF4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4C0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4C04"/>
    <w:rPr>
      <w:rFonts w:ascii="Tahoma" w:hAnsi="Tahoma" w:cs="Tahoma"/>
      <w:sz w:val="16"/>
      <w:szCs w:val="16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JAEGGI%20Elektro\RAPPOTRTWESEN\1%20JAEGGI%20Rappor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 JAEGGI Rapport</Template>
  <TotalTime>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Auftragsrapport</vt:lpstr>
    </vt:vector>
  </TitlesOfParts>
  <Company>REWO Elektro-Service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Auftragsrapport</dc:title>
  <dc:subject/>
  <dc:creator>Charly</dc:creator>
  <cp:keywords/>
  <dc:description/>
  <cp:lastModifiedBy>Jäggi Sekretariat</cp:lastModifiedBy>
  <cp:revision>5</cp:revision>
  <cp:lastPrinted>2016-10-20T14:02:00Z</cp:lastPrinted>
  <dcterms:created xsi:type="dcterms:W3CDTF">2023-04-13T07:30:00Z</dcterms:created>
  <dcterms:modified xsi:type="dcterms:W3CDTF">2024-11-25T14:03:00Z</dcterms:modified>
</cp:coreProperties>
</file>